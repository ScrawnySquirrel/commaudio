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7E" w:rsidRPr="008F28FA" w:rsidRDefault="008F28FA" w:rsidP="008F28FA">
      <w:pPr>
        <w:pStyle w:val="Subtitle"/>
        <w:rPr>
          <w:b/>
        </w:rPr>
      </w:pPr>
      <w:r w:rsidRPr="008F28FA">
        <w:rPr>
          <w:b/>
        </w:rPr>
        <w:t xml:space="preserve">COMM AUDIO </w:t>
      </w:r>
      <w:r w:rsidR="00ED0AF2">
        <w:rPr>
          <w:b/>
        </w:rPr>
        <w:t>progress report</w:t>
      </w:r>
      <w:bookmarkStart w:id="0" w:name="_GoBack"/>
      <w:bookmarkEnd w:id="0"/>
    </w:p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8F28FA" w:rsidTr="00DC6F85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E6DF02C0D70B46FF8CB73EC76B8621CD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3/7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F0D20E2D858942C4807E66F642F004EA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3/8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F0D20E2D858942C4807E66F642F004EA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3/9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F0D20E2D858942C4807E66F642F004EA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3/10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F0D20E2D858942C4807E66F642F004EA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3/11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-1262834696"/>
                  <w:placeholder>
                    <w:docPart w:val="DC2088BF40B9478B83C87629ECF8502A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3/12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592981564"/>
                  <w:placeholder>
                    <w:docPart w:val="62EFC74737A64D85B394EE8FCB85BC2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3/13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</w:tr>
    </w:tbl>
    <w:p w:rsidR="00067B7E" w:rsidRDefault="00067B7E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8F28FA" w:rsidRDefault="008F28FA" w:rsidP="008F28FA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456"/>
        </w:trPr>
        <w:tc>
          <w:tcPr>
            <w:tcW w:w="720" w:type="pct"/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>
            <w:r>
              <w:t>Work on learning QT Framework</w:t>
            </w:r>
          </w:p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basic UI elements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Hand in initial design</w:t>
            </w:r>
          </w:p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over tutorials for multimedia with QT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66"/>
        </w:trPr>
        <w:tc>
          <w:tcPr>
            <w:tcW w:w="720" w:type="pct"/>
          </w:tcPr>
          <w:p w:rsidR="008F28FA" w:rsidRDefault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Pseudocode</w:t>
            </w:r>
          </w:p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 xml:space="preserve">Rework design </w:t>
            </w:r>
            <w:r w:rsidR="000C4596">
              <w:t>from feedback</w:t>
            </w:r>
          </w:p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53"/>
        </w:trPr>
        <w:tc>
          <w:tcPr>
            <w:tcW w:w="720" w:type="pct"/>
          </w:tcPr>
          <w:p w:rsidR="008F28FA" w:rsidRDefault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8F28FA">
            <w:r>
              <w:t>gabriel</w:t>
            </w:r>
            <w:r w:rsidR="00864BB3">
              <w:t xml:space="preserve"> lee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Pseudocode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Hand in initial design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64BB3" w:rsidP="000C4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development – Multimedia API</w:t>
            </w:r>
            <w:r w:rsidR="000C4596">
              <w:t xml:space="preserve"> (Waveform)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</w:tcPr>
          <w:p w:rsidR="008F28FA" w:rsidRDefault="008F28FA" w:rsidP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 w:rsidP="008F28FA">
            <w:r>
              <w:t>Rework design</w:t>
            </w:r>
            <w:r w:rsidR="000C4596">
              <w:t xml:space="preserve"> from feedback</w:t>
            </w:r>
          </w:p>
        </w:tc>
        <w:tc>
          <w:tcPr>
            <w:tcW w:w="713" w:type="pct"/>
          </w:tcPr>
          <w:p w:rsidR="008F28FA" w:rsidRDefault="000C4596" w:rsidP="000C4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development – Multimedia API (Aux Audio)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</w:tcPr>
          <w:p w:rsidR="008F28FA" w:rsidRDefault="008F28FA" w:rsidP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8F28FA">
            <w:r>
              <w:t>eunwon</w:t>
            </w:r>
            <w:r w:rsidR="00864BB3">
              <w:t xml:space="preserve"> moon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Pseudocode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Hand in initial design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50E6D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development – client-side send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BB3" w:rsidTr="008F28FA">
        <w:trPr>
          <w:trHeight w:val="236"/>
        </w:trPr>
        <w:tc>
          <w:tcPr>
            <w:tcW w:w="720" w:type="pct"/>
          </w:tcPr>
          <w:p w:rsidR="00864BB3" w:rsidRDefault="00864BB3" w:rsidP="00864BB3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/>
        </w:tc>
        <w:tc>
          <w:tcPr>
            <w:tcW w:w="713" w:type="pct"/>
          </w:tcPr>
          <w:p w:rsidR="00864BB3" w:rsidRDefault="00864BB3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>
            <w:r>
              <w:t>Rework design</w:t>
            </w:r>
            <w:r w:rsidR="000C4596">
              <w:t xml:space="preserve"> from feedback</w:t>
            </w:r>
          </w:p>
        </w:tc>
        <w:tc>
          <w:tcPr>
            <w:tcW w:w="713" w:type="pct"/>
          </w:tcPr>
          <w:p w:rsidR="00864BB3" w:rsidRDefault="00850E6D" w:rsidP="000C4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development – client-side receive &amp; ring buffer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/>
        </w:tc>
        <w:tc>
          <w:tcPr>
            <w:tcW w:w="713" w:type="pct"/>
          </w:tcPr>
          <w:p w:rsidR="00864BB3" w:rsidRDefault="00864BB3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BB3" w:rsidTr="008F28FA">
        <w:trPr>
          <w:trHeight w:val="247"/>
        </w:trPr>
        <w:tc>
          <w:tcPr>
            <w:tcW w:w="720" w:type="pct"/>
          </w:tcPr>
          <w:p w:rsidR="00864BB3" w:rsidRDefault="00864BB3" w:rsidP="00864BB3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/>
        </w:tc>
        <w:tc>
          <w:tcPr>
            <w:tcW w:w="713" w:type="pct"/>
          </w:tcPr>
          <w:p w:rsidR="00864BB3" w:rsidRDefault="00864BB3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/>
        </w:tc>
        <w:tc>
          <w:tcPr>
            <w:tcW w:w="713" w:type="pct"/>
          </w:tcPr>
          <w:p w:rsidR="00864BB3" w:rsidRDefault="00864BB3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64BB3" w:rsidRDefault="00864BB3" w:rsidP="00864BB3"/>
        </w:tc>
        <w:tc>
          <w:tcPr>
            <w:tcW w:w="713" w:type="pct"/>
          </w:tcPr>
          <w:p w:rsidR="00864BB3" w:rsidRDefault="00864BB3" w:rsidP="0086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8F28FA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Pseudocode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Design Documents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>
            <w:r>
              <w:t>Hand in initial design</w:t>
            </w:r>
          </w:p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64BB3" w:rsidP="000C4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development – </w:t>
            </w:r>
            <w:r w:rsidR="000C4596">
              <w:t>server-side send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303"/>
        </w:trPr>
        <w:tc>
          <w:tcPr>
            <w:tcW w:w="720" w:type="pct"/>
          </w:tcPr>
          <w:p w:rsidR="008F28FA" w:rsidRDefault="008F28FA" w:rsidP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64BB3" w:rsidP="008F28FA">
            <w:r>
              <w:t>Rework design</w:t>
            </w:r>
            <w:r w:rsidR="000C4596">
              <w:t xml:space="preserve"> from feedback</w:t>
            </w:r>
          </w:p>
        </w:tc>
        <w:tc>
          <w:tcPr>
            <w:tcW w:w="713" w:type="pct"/>
          </w:tcPr>
          <w:p w:rsidR="008F28FA" w:rsidRDefault="000C4596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development – server-side receive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90"/>
        </w:trPr>
        <w:tc>
          <w:tcPr>
            <w:tcW w:w="720" w:type="pct"/>
          </w:tcPr>
          <w:p w:rsidR="008F28FA" w:rsidRDefault="008F28FA" w:rsidP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8F28FA" w:rsidTr="000C225F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-2110423607"/>
                  <w:placeholder>
                    <w:docPart w:val="C98E5070AF9B44429BC4B0D084BA635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3/14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-384183386"/>
                  <w:placeholder>
                    <w:docPart w:val="5FE10DE113804C07B0235E39FEFF3A5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3/15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158474971"/>
                  <w:placeholder>
                    <w:docPart w:val="5FE10DE113804C07B0235E39FEFF3A5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3/16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1044798007"/>
                  <w:placeholder>
                    <w:docPart w:val="5FE10DE113804C07B0235E39FEFF3A5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3/17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896248685"/>
                  <w:placeholder>
                    <w:docPart w:val="5FE10DE113804C07B0235E39FEFF3A5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3/18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-618296084"/>
                  <w:placeholder>
                    <w:docPart w:val="3AC292872A1F4C06BB11BA26B32C714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0C225F">
                      <w:pPr>
                        <w:pStyle w:val="Days"/>
                        <w:jc w:val="center"/>
                      </w:pPr>
                      <w:r>
                        <w:t>3/1</w:t>
                      </w:r>
                      <w:r w:rsidR="00583839">
                        <w:t>9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-1475681374"/>
                  <w:placeholder>
                    <w:docPart w:val="B98626133A5649C983E564AB85F97BEB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3/20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</w:tr>
    </w:tbl>
    <w:p w:rsidR="008F28FA" w:rsidRDefault="008F28FA" w:rsidP="008F28FA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8F28FA" w:rsidRDefault="008F28FA" w:rsidP="000C225F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4230EE">
        <w:trPr>
          <w:trHeight w:val="456"/>
        </w:trPr>
        <w:tc>
          <w:tcPr>
            <w:tcW w:w="720" w:type="pct"/>
          </w:tcPr>
          <w:p w:rsidR="00892ED5" w:rsidRDefault="00892ED5" w:rsidP="00892ED5">
            <w:r>
              <w:t>Start GUI helper functions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integrating multimedia logic w/ GUI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integrating file handling logic w/ GUI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0C225F">
        <w:trPr>
          <w:trHeight w:val="266"/>
        </w:trPr>
        <w:tc>
          <w:tcPr>
            <w:tcW w:w="720" w:type="pct"/>
          </w:tcPr>
          <w:p w:rsidR="00892ED5" w:rsidRDefault="00892ED5" w:rsidP="00892ED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0C225F">
        <w:trPr>
          <w:trHeight w:val="253"/>
        </w:trPr>
        <w:tc>
          <w:tcPr>
            <w:tcW w:w="720" w:type="pct"/>
          </w:tcPr>
          <w:p w:rsidR="00892ED5" w:rsidRDefault="00892ED5" w:rsidP="00892ED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>
            <w:r>
              <w:t>gabriel</w:t>
            </w:r>
            <w:r w:rsidR="000C4596">
              <w:t xml:space="preserve"> lee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E84F3F" w:rsidP="00705F21">
            <w:r>
              <w:t>Implement minimal mul</w:t>
            </w:r>
            <w:r w:rsidR="00705F21">
              <w:t>timedia API to be able to play file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705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minimal multimedia API for microphone support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92ED5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file handling (read) </w:t>
            </w:r>
            <w:r w:rsidR="00705F21">
              <w:t xml:space="preserve">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file handling (write)   </w:t>
            </w: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>
            <w:r>
              <w:t>eunwon</w:t>
            </w:r>
            <w:r w:rsidR="000C4596">
              <w:t xml:space="preserve"> moon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r>
              <w:t>Implement client TCP connection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ring buffer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client UDP connection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36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r>
              <w:t>Implement server TCP control channel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server-side completion routines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705F21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server UDP connection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303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90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/>
    <w:p w:rsidR="00E84F3F" w:rsidRDefault="00E84F3F" w:rsidP="00E84F3F">
      <w:r>
        <w:br w:type="page"/>
      </w:r>
    </w:p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E84F3F" w:rsidTr="00C53130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lastRenderedPageBreak/>
                    <w:t>Mon:</w:t>
                  </w:r>
                </w:p>
              </w:tc>
              <w:sdt>
                <w:sdtPr>
                  <w:id w:val="-1388793891"/>
                  <w:placeholder>
                    <w:docPart w:val="742B0D05F7CA4E6C852212C869A6C8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3/21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124665738"/>
                  <w:placeholder>
                    <w:docPart w:val="C2AD159B38CC4EFF98D56184C7A2EF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3/22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775563395"/>
                  <w:placeholder>
                    <w:docPart w:val="C2AD159B38CC4EFF98D56184C7A2EF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3/23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924153004"/>
                  <w:placeholder>
                    <w:docPart w:val="C2AD159B38CC4EFF98D56184C7A2EF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3/24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857017968"/>
                  <w:placeholder>
                    <w:docPart w:val="C2AD159B38CC4EFF98D56184C7A2EFA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3/25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620039685"/>
                  <w:placeholder>
                    <w:docPart w:val="AC51D6398D59402EBED1763F54B512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3/26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843523292"/>
                  <w:placeholder>
                    <w:docPart w:val="7D6B9A1A8358441089F06A387CFEDE25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C53130">
                      <w:pPr>
                        <w:pStyle w:val="Days"/>
                        <w:jc w:val="center"/>
                      </w:pPr>
                      <w:r>
                        <w:t>3/27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</w:tr>
    </w:tbl>
    <w:p w:rsidR="00E84F3F" w:rsidRDefault="00E84F3F" w:rsidP="00E84F3F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E84F3F" w:rsidRDefault="00E84F3F" w:rsidP="00C53130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D01DDA">
        <w:trPr>
          <w:trHeight w:val="456"/>
        </w:trPr>
        <w:tc>
          <w:tcPr>
            <w:tcW w:w="720" w:type="pct"/>
          </w:tcPr>
          <w:p w:rsidR="00892ED5" w:rsidRDefault="00892ED5" w:rsidP="00892ED5">
            <w:r>
              <w:t>Break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50E6D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implementation of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C53130">
        <w:trPr>
          <w:trHeight w:val="266"/>
        </w:trPr>
        <w:tc>
          <w:tcPr>
            <w:tcW w:w="720" w:type="pct"/>
          </w:tcPr>
          <w:p w:rsidR="00892ED5" w:rsidRDefault="00892ED5" w:rsidP="00892ED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50E6D" w:rsidRPr="00892ED5" w:rsidRDefault="00850E6D" w:rsidP="0085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92ED5">
              <w:t>ong library</w:t>
            </w:r>
          </w:p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ED5" w:rsidTr="00C53130">
        <w:trPr>
          <w:trHeight w:val="253"/>
        </w:trPr>
        <w:tc>
          <w:tcPr>
            <w:tcW w:w="720" w:type="pct"/>
          </w:tcPr>
          <w:p w:rsidR="00892ED5" w:rsidRDefault="00892ED5" w:rsidP="00892ED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92ED5" w:rsidRDefault="00892ED5" w:rsidP="00892ED5"/>
        </w:tc>
        <w:tc>
          <w:tcPr>
            <w:tcW w:w="713" w:type="pct"/>
          </w:tcPr>
          <w:p w:rsidR="00892ED5" w:rsidRDefault="00892ED5" w:rsidP="0089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>
            <w:r>
              <w:t>gabriel lee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850E6D">
            <w:r>
              <w:t xml:space="preserve">Implement client-side buffering </w:t>
            </w:r>
            <w:r w:rsidR="00850E6D">
              <w:t>and playing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implementation of BFs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850E6D" w:rsidRPr="00892ED5" w:rsidRDefault="00850E6D" w:rsidP="0085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892ED5">
              <w:t>layer progress bar</w:t>
            </w:r>
          </w:p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>
            <w:r>
              <w:t>eunwon moon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850E6D">
            <w:r>
              <w:t xml:space="preserve">Implement client-side buffering </w:t>
            </w:r>
            <w:r w:rsidR="00850E6D">
              <w:t>and playing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implementation of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36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850E6D" w:rsidRPr="00892ED5" w:rsidRDefault="00850E6D" w:rsidP="0085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892ED5">
              <w:t>lay, rewind, fast forward</w:t>
            </w:r>
            <w:r>
              <w:t xml:space="preserve"> (file seek)</w:t>
            </w:r>
          </w:p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C53130">
            <w:r>
              <w:t>Implement multicasting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92ED5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implementation of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303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850E6D" w:rsidRPr="00892ED5" w:rsidRDefault="00850E6D" w:rsidP="0085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892ED5">
              <w:t>udio visualizer</w:t>
            </w:r>
          </w:p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90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0E6D" w:rsidRDefault="00850E6D" w:rsidP="00850E6D">
      <w:pPr>
        <w:rPr>
          <w:b/>
        </w:rPr>
      </w:pPr>
    </w:p>
    <w:p w:rsidR="00850E6D" w:rsidRDefault="00850E6D" w:rsidP="00850E6D">
      <w:r w:rsidRPr="00850E6D">
        <w:rPr>
          <w:b/>
          <w:sz w:val="24"/>
          <w:szCs w:val="24"/>
        </w:rPr>
        <w:t>BF</w:t>
      </w:r>
      <w:r>
        <w:rPr>
          <w:sz w:val="24"/>
          <w:szCs w:val="24"/>
        </w:rPr>
        <w:t>: Bonus Feature</w:t>
      </w:r>
      <w:r>
        <w:br w:type="page"/>
      </w:r>
    </w:p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E84F3F" w:rsidTr="00C53130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E84F3F" w:rsidRDefault="00892ED5" w:rsidP="00C53130">
                  <w:pPr>
                    <w:pStyle w:val="Days"/>
                  </w:pPr>
                  <w:r w:rsidRPr="00892ED5">
                    <w:lastRenderedPageBreak/>
                    <w:t xml:space="preserve"> </w:t>
                  </w:r>
                  <w:r w:rsidR="00E84F3F">
                    <w:t>Mon:</w:t>
                  </w:r>
                </w:p>
              </w:tc>
              <w:sdt>
                <w:sdtPr>
                  <w:id w:val="-1416861003"/>
                  <w:placeholder>
                    <w:docPart w:val="7C92ADA08A03442BA5676A0748855E44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3/28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17979420"/>
                  <w:placeholder>
                    <w:docPart w:val="8C2D947D9F97413488522F207091D93D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C53130">
                      <w:pPr>
                        <w:pStyle w:val="Days"/>
                        <w:jc w:val="center"/>
                      </w:pPr>
                      <w:r>
                        <w:t>3/29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2045243888"/>
                  <w:placeholder>
                    <w:docPart w:val="8C2D947D9F97413488522F207091D93D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3/30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545756794"/>
                  <w:placeholder>
                    <w:docPart w:val="8C2D947D9F97413488522F207091D93D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3/31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-1726680828"/>
                  <w:placeholder>
                    <w:docPart w:val="8C2D947D9F97413488522F207091D93D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4/1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-1928490102"/>
                  <w:placeholder>
                    <w:docPart w:val="40A3F5D65C75441C8441B7B26ADCB7B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C53130">
                      <w:pPr>
                        <w:pStyle w:val="Days"/>
                        <w:jc w:val="center"/>
                      </w:pPr>
                      <w:r>
                        <w:t>4/2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E84F3F" w:rsidTr="00C53130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E84F3F" w:rsidRDefault="00E84F3F" w:rsidP="00C53130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2071612570"/>
                  <w:placeholder>
                    <w:docPart w:val="42E79F94C81E4D8BA9EA080BA7D29C34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E84F3F" w:rsidRDefault="00E84F3F" w:rsidP="00E84F3F">
                      <w:pPr>
                        <w:pStyle w:val="Days"/>
                        <w:jc w:val="center"/>
                      </w:pPr>
                      <w:r>
                        <w:t>4/3</w:t>
                      </w:r>
                    </w:p>
                  </w:tc>
                </w:sdtContent>
              </w:sdt>
            </w:tr>
          </w:tbl>
          <w:p w:rsidR="00E84F3F" w:rsidRDefault="00E84F3F" w:rsidP="00C53130">
            <w:pPr>
              <w:pStyle w:val="Days"/>
            </w:pPr>
          </w:p>
        </w:tc>
      </w:tr>
    </w:tbl>
    <w:p w:rsidR="00E84F3F" w:rsidRDefault="00E84F3F" w:rsidP="00E84F3F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E84F3F" w:rsidRDefault="00E84F3F" w:rsidP="00C53130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gridAfter w:val="1"/>
          <w:wAfter w:w="713" w:type="pct"/>
          <w:trHeight w:val="456"/>
        </w:trPr>
        <w:tc>
          <w:tcPr>
            <w:tcW w:w="720" w:type="pct"/>
          </w:tcPr>
          <w:p w:rsidR="00E84F3F" w:rsidRDefault="00850E6D" w:rsidP="00C53130">
            <w:r>
              <w:t>Continue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850E6D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</w:tr>
      <w:tr w:rsidR="00E84F3F" w:rsidTr="00C53130">
        <w:trPr>
          <w:trHeight w:val="266"/>
        </w:trPr>
        <w:tc>
          <w:tcPr>
            <w:tcW w:w="720" w:type="pct"/>
          </w:tcPr>
          <w:p w:rsidR="00850E6D" w:rsidRPr="00892ED5" w:rsidRDefault="00850E6D" w:rsidP="00850E6D">
            <w:r>
              <w:t>E</w:t>
            </w:r>
            <w:r w:rsidRPr="00892ED5">
              <w:t>qualizer (bass, treble)</w:t>
            </w:r>
          </w:p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53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>
            <w:r>
              <w:t>gabriel lee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E84F3F" w:rsidRDefault="00E84F3F" w:rsidP="00C53130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r>
              <w:t>Continue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850E6D" w:rsidRPr="00892ED5" w:rsidRDefault="00850E6D" w:rsidP="00850E6D">
            <w:r>
              <w:t>V</w:t>
            </w:r>
            <w:r w:rsidRPr="00892ED5">
              <w:t>olume control</w:t>
            </w:r>
          </w:p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>
            <w:r>
              <w:t>eunwon moon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r>
              <w:t>Continue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36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47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3F" w:rsidRDefault="00E84F3F" w:rsidP="00E84F3F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E84F3F" w:rsidTr="00C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E84F3F" w:rsidRDefault="00E84F3F" w:rsidP="00C53130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E84F3F" w:rsidRDefault="00E84F3F" w:rsidP="00C5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r>
              <w:t>Continue BFs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850E6D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303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F3F" w:rsidTr="00C53130">
        <w:trPr>
          <w:trHeight w:val="290"/>
        </w:trPr>
        <w:tc>
          <w:tcPr>
            <w:tcW w:w="720" w:type="pct"/>
          </w:tcPr>
          <w:p w:rsidR="00E84F3F" w:rsidRDefault="00E84F3F" w:rsidP="00C5313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E84F3F" w:rsidRDefault="00E84F3F" w:rsidP="00C53130"/>
        </w:tc>
        <w:tc>
          <w:tcPr>
            <w:tcW w:w="713" w:type="pct"/>
          </w:tcPr>
          <w:p w:rsidR="00E84F3F" w:rsidRDefault="00E84F3F" w:rsidP="00C5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/>
    <w:p w:rsidR="00E84F3F" w:rsidRPr="00850E6D" w:rsidRDefault="00E84F3F">
      <w:pPr>
        <w:rPr>
          <w:sz w:val="24"/>
          <w:szCs w:val="24"/>
        </w:rPr>
      </w:pPr>
      <w:r w:rsidRPr="00850E6D">
        <w:rPr>
          <w:sz w:val="24"/>
          <w:szCs w:val="24"/>
        </w:rPr>
        <w:t>QA Testing and finalization of documentation until 4/6</w:t>
      </w:r>
    </w:p>
    <w:p w:rsidR="00E84F3F" w:rsidRPr="00850E6D" w:rsidRDefault="00E84F3F">
      <w:pPr>
        <w:rPr>
          <w:sz w:val="24"/>
          <w:szCs w:val="24"/>
        </w:rPr>
      </w:pPr>
      <w:r w:rsidRPr="00850E6D">
        <w:rPr>
          <w:sz w:val="24"/>
          <w:szCs w:val="24"/>
        </w:rPr>
        <w:t>Demo on morning of 4/7</w:t>
      </w:r>
    </w:p>
    <w:sectPr w:rsidR="00E84F3F" w:rsidRPr="00850E6D" w:rsidSect="008F28FA">
      <w:footerReference w:type="default" r:id="rId9"/>
      <w:pgSz w:w="15840" w:h="12240" w:orient="landscape" w:code="1"/>
      <w:pgMar w:top="1008" w:right="1008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68" w:rsidRDefault="00E67368">
      <w:pPr>
        <w:spacing w:before="0" w:after="0"/>
      </w:pPr>
      <w:r>
        <w:separator/>
      </w:r>
    </w:p>
  </w:endnote>
  <w:endnote w:type="continuationSeparator" w:id="0">
    <w:p w:rsidR="00E67368" w:rsidRDefault="00E673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B7E" w:rsidRDefault="009A276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0A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68" w:rsidRDefault="00E67368">
      <w:pPr>
        <w:spacing w:before="0" w:after="0"/>
      </w:pPr>
      <w:r>
        <w:separator/>
      </w:r>
    </w:p>
  </w:footnote>
  <w:footnote w:type="continuationSeparator" w:id="0">
    <w:p w:rsidR="00E67368" w:rsidRDefault="00E6736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71ABD"/>
    <w:multiLevelType w:val="multilevel"/>
    <w:tmpl w:val="1A8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FA"/>
    <w:rsid w:val="00067B7E"/>
    <w:rsid w:val="000C4596"/>
    <w:rsid w:val="00583839"/>
    <w:rsid w:val="00705F21"/>
    <w:rsid w:val="00850E6D"/>
    <w:rsid w:val="00864BB3"/>
    <w:rsid w:val="00892ED5"/>
    <w:rsid w:val="008F28FA"/>
    <w:rsid w:val="009A276B"/>
    <w:rsid w:val="00D77667"/>
    <w:rsid w:val="00E67368"/>
    <w:rsid w:val="00E84F3F"/>
    <w:rsid w:val="00ED0AF2"/>
    <w:rsid w:val="00F5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B9BB-E82D-4232-B901-D2F439A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DF02C0D70B46FF8CB73EC76B86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F2A32-141D-4B59-AFE4-6AFB9CDF561B}"/>
      </w:docPartPr>
      <w:docPartBody>
        <w:p w:rsidR="00387610" w:rsidRDefault="00260661" w:rsidP="00260661">
          <w:pPr>
            <w:pStyle w:val="E6DF02C0D70B46FF8CB73EC76B8621CD"/>
          </w:pPr>
          <w:r>
            <w:t>[Date]</w:t>
          </w:r>
        </w:p>
      </w:docPartBody>
    </w:docPart>
    <w:docPart>
      <w:docPartPr>
        <w:name w:val="F0D20E2D858942C4807E66F642F0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105C-F56E-4986-B41A-94965F939171}"/>
      </w:docPartPr>
      <w:docPartBody>
        <w:p w:rsidR="00387610" w:rsidRDefault="00260661" w:rsidP="00260661">
          <w:pPr>
            <w:pStyle w:val="F0D20E2D858942C4807E66F642F004EA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DC2088BF40B9478B83C87629ECF85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CB31-D659-497C-8474-A704FCDEFB7E}"/>
      </w:docPartPr>
      <w:docPartBody>
        <w:p w:rsidR="00387610" w:rsidRDefault="00260661" w:rsidP="00260661">
          <w:pPr>
            <w:pStyle w:val="DC2088BF40B9478B83C87629ECF8502A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62EFC74737A64D85B394EE8FCB85B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AC39-C38B-42D2-8F19-53BF204EEB76}"/>
      </w:docPartPr>
      <w:docPartBody>
        <w:p w:rsidR="00387610" w:rsidRDefault="00260661" w:rsidP="00260661">
          <w:pPr>
            <w:pStyle w:val="62EFC74737A64D85B394EE8FCB85BC2E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C98E5070AF9B44429BC4B0D084BA6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E500A-0DC1-454D-AC28-A9330E3BD3E5}"/>
      </w:docPartPr>
      <w:docPartBody>
        <w:p w:rsidR="00387610" w:rsidRDefault="00260661" w:rsidP="00260661">
          <w:pPr>
            <w:pStyle w:val="C98E5070AF9B44429BC4B0D084BA6358"/>
          </w:pPr>
          <w:r>
            <w:t>[Date]</w:t>
          </w:r>
        </w:p>
      </w:docPartBody>
    </w:docPart>
    <w:docPart>
      <w:docPartPr>
        <w:name w:val="5FE10DE113804C07B0235E39FEFF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78F71-6945-4888-930D-EDB792169DAF}"/>
      </w:docPartPr>
      <w:docPartBody>
        <w:p w:rsidR="00387610" w:rsidRDefault="00260661" w:rsidP="00260661">
          <w:pPr>
            <w:pStyle w:val="5FE10DE113804C07B0235E39FEFF3A5E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3AC292872A1F4C06BB11BA26B32C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AE64A-4769-411D-A3E5-7CF175642701}"/>
      </w:docPartPr>
      <w:docPartBody>
        <w:p w:rsidR="00387610" w:rsidRDefault="00260661" w:rsidP="00260661">
          <w:pPr>
            <w:pStyle w:val="3AC292872A1F4C06BB11BA26B32C7149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B98626133A5649C983E564AB85F9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B004-1FD1-4B5B-B6F5-020E05CE40E4}"/>
      </w:docPartPr>
      <w:docPartBody>
        <w:p w:rsidR="00387610" w:rsidRDefault="00260661" w:rsidP="00260661">
          <w:pPr>
            <w:pStyle w:val="B98626133A5649C983E564AB85F97BEB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742B0D05F7CA4E6C852212C869A6C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60A1-5AD1-472C-A6E9-BEA2690D0C51}"/>
      </w:docPartPr>
      <w:docPartBody>
        <w:p w:rsidR="007E0368" w:rsidRDefault="00387610" w:rsidP="00387610">
          <w:pPr>
            <w:pStyle w:val="742B0D05F7CA4E6C852212C869A6C85F"/>
          </w:pPr>
          <w:r>
            <w:t>[Date]</w:t>
          </w:r>
        </w:p>
      </w:docPartBody>
    </w:docPart>
    <w:docPart>
      <w:docPartPr>
        <w:name w:val="C2AD159B38CC4EFF98D56184C7A2E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1673-C85F-4240-97BD-15A9B6F45F88}"/>
      </w:docPartPr>
      <w:docPartBody>
        <w:p w:rsidR="007E0368" w:rsidRDefault="00387610" w:rsidP="00387610">
          <w:pPr>
            <w:pStyle w:val="C2AD159B38CC4EFF98D56184C7A2EFA0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AC51D6398D59402EBED1763F54B5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DB912-F91E-421D-822D-E7CEF6E2AC6E}"/>
      </w:docPartPr>
      <w:docPartBody>
        <w:p w:rsidR="007E0368" w:rsidRDefault="00387610" w:rsidP="00387610">
          <w:pPr>
            <w:pStyle w:val="AC51D6398D59402EBED1763F54B5125F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7D6B9A1A8358441089F06A387CFED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6FD8-B6E0-44CC-91E0-A201F9C1F717}"/>
      </w:docPartPr>
      <w:docPartBody>
        <w:p w:rsidR="007E0368" w:rsidRDefault="00387610" w:rsidP="00387610">
          <w:pPr>
            <w:pStyle w:val="7D6B9A1A8358441089F06A387CFEDE25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7C92ADA08A03442BA5676A0748855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883F-3616-4C6D-9222-E6D080EE8868}"/>
      </w:docPartPr>
      <w:docPartBody>
        <w:p w:rsidR="007E0368" w:rsidRDefault="00387610" w:rsidP="00387610">
          <w:pPr>
            <w:pStyle w:val="7C92ADA08A03442BA5676A0748855E44"/>
          </w:pPr>
          <w:r>
            <w:t>[Date]</w:t>
          </w:r>
        </w:p>
      </w:docPartBody>
    </w:docPart>
    <w:docPart>
      <w:docPartPr>
        <w:name w:val="8C2D947D9F97413488522F207091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5B26-9B97-42AD-A95E-FF274F06CF05}"/>
      </w:docPartPr>
      <w:docPartBody>
        <w:p w:rsidR="007E0368" w:rsidRDefault="00387610" w:rsidP="00387610">
          <w:pPr>
            <w:pStyle w:val="8C2D947D9F97413488522F207091D93D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40A3F5D65C75441C8441B7B26ADC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4A90-7205-4BC0-801E-077049561AE6}"/>
      </w:docPartPr>
      <w:docPartBody>
        <w:p w:rsidR="007E0368" w:rsidRDefault="00387610" w:rsidP="00387610">
          <w:pPr>
            <w:pStyle w:val="40A3F5D65C75441C8441B7B26ADCB7BF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42E79F94C81E4D8BA9EA080BA7D29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617D-B207-448C-A6E9-660FEA66F6E1}"/>
      </w:docPartPr>
      <w:docPartBody>
        <w:p w:rsidR="007E0368" w:rsidRDefault="00387610" w:rsidP="00387610">
          <w:pPr>
            <w:pStyle w:val="42E79F94C81E4D8BA9EA080BA7D29C34"/>
          </w:pPr>
          <w:r>
            <w:rPr>
              <w:caps/>
            </w:rPr>
            <w:t>[Date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61"/>
    <w:rsid w:val="001F249D"/>
    <w:rsid w:val="00260661"/>
    <w:rsid w:val="003228EB"/>
    <w:rsid w:val="00387610"/>
    <w:rsid w:val="007E0368"/>
    <w:rsid w:val="00D4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CE659E3C54C0587DD8A2168F74D44">
    <w:name w:val="FE2CE659E3C54C0587DD8A2168F74D44"/>
  </w:style>
  <w:style w:type="paragraph" w:customStyle="1" w:styleId="B2868FA21D794582894F126C6640BFD0">
    <w:name w:val="B2868FA21D794582894F126C6640BFD0"/>
  </w:style>
  <w:style w:type="paragraph" w:customStyle="1" w:styleId="6746C3C80CB145359E1DDE42E17059C2">
    <w:name w:val="6746C3C80CB145359E1DDE42E17059C2"/>
  </w:style>
  <w:style w:type="paragraph" w:customStyle="1" w:styleId="11CAB4F48A66422C88537BB7DE6671CA">
    <w:name w:val="11CAB4F48A66422C88537BB7DE6671CA"/>
    <w:rsid w:val="00260661"/>
  </w:style>
  <w:style w:type="paragraph" w:customStyle="1" w:styleId="D838440D5ABD4A50AB112FBD84D1F155">
    <w:name w:val="D838440D5ABD4A50AB112FBD84D1F155"/>
    <w:rsid w:val="00260661"/>
  </w:style>
  <w:style w:type="paragraph" w:customStyle="1" w:styleId="B62965022A234EC3BF9FAC30124F16EB">
    <w:name w:val="B62965022A234EC3BF9FAC30124F16EB"/>
    <w:rsid w:val="00260661"/>
  </w:style>
  <w:style w:type="paragraph" w:customStyle="1" w:styleId="EBE29F3DCE974D058AD9D345A0954D68">
    <w:name w:val="EBE29F3DCE974D058AD9D345A0954D68"/>
    <w:rsid w:val="00260661"/>
  </w:style>
  <w:style w:type="paragraph" w:customStyle="1" w:styleId="94E0616F1601414889F735ED113DBF10">
    <w:name w:val="94E0616F1601414889F735ED113DBF10"/>
    <w:rsid w:val="00260661"/>
  </w:style>
  <w:style w:type="paragraph" w:customStyle="1" w:styleId="A196F12C796D4B049A1AA5F3747FB8D9">
    <w:name w:val="A196F12C796D4B049A1AA5F3747FB8D9"/>
    <w:rsid w:val="00260661"/>
  </w:style>
  <w:style w:type="paragraph" w:customStyle="1" w:styleId="D1B84C796BD742469216D9F33922AE01">
    <w:name w:val="D1B84C796BD742469216D9F33922AE01"/>
    <w:rsid w:val="00260661"/>
  </w:style>
  <w:style w:type="paragraph" w:customStyle="1" w:styleId="4E0B794E69A947E28F7FD1CFDD1300E4">
    <w:name w:val="4E0B794E69A947E28F7FD1CFDD1300E4"/>
    <w:rsid w:val="00260661"/>
  </w:style>
  <w:style w:type="paragraph" w:customStyle="1" w:styleId="43828200B88F4E71AB0D3568916303C0">
    <w:name w:val="43828200B88F4E71AB0D3568916303C0"/>
    <w:rsid w:val="00260661"/>
  </w:style>
  <w:style w:type="paragraph" w:customStyle="1" w:styleId="5C927FC634854EA99BEE7AD8AF241690">
    <w:name w:val="5C927FC634854EA99BEE7AD8AF241690"/>
    <w:rsid w:val="00260661"/>
  </w:style>
  <w:style w:type="paragraph" w:customStyle="1" w:styleId="D1083918CC254F75B58D4EAA499E56C2">
    <w:name w:val="D1083918CC254F75B58D4EAA499E56C2"/>
    <w:rsid w:val="00260661"/>
  </w:style>
  <w:style w:type="paragraph" w:customStyle="1" w:styleId="E6DF02C0D70B46FF8CB73EC76B8621CD">
    <w:name w:val="E6DF02C0D70B46FF8CB73EC76B8621CD"/>
    <w:rsid w:val="00260661"/>
  </w:style>
  <w:style w:type="paragraph" w:customStyle="1" w:styleId="F0D20E2D858942C4807E66F642F004EA">
    <w:name w:val="F0D20E2D858942C4807E66F642F004EA"/>
    <w:rsid w:val="00260661"/>
  </w:style>
  <w:style w:type="paragraph" w:customStyle="1" w:styleId="DC2088BF40B9478B83C87629ECF8502A">
    <w:name w:val="DC2088BF40B9478B83C87629ECF8502A"/>
    <w:rsid w:val="00260661"/>
  </w:style>
  <w:style w:type="paragraph" w:customStyle="1" w:styleId="62EFC74737A64D85B394EE8FCB85BC2E">
    <w:name w:val="62EFC74737A64D85B394EE8FCB85BC2E"/>
    <w:rsid w:val="00260661"/>
  </w:style>
  <w:style w:type="paragraph" w:customStyle="1" w:styleId="C98E5070AF9B44429BC4B0D084BA6358">
    <w:name w:val="C98E5070AF9B44429BC4B0D084BA6358"/>
    <w:rsid w:val="00260661"/>
  </w:style>
  <w:style w:type="paragraph" w:customStyle="1" w:styleId="5FE10DE113804C07B0235E39FEFF3A5E">
    <w:name w:val="5FE10DE113804C07B0235E39FEFF3A5E"/>
    <w:rsid w:val="00260661"/>
  </w:style>
  <w:style w:type="paragraph" w:customStyle="1" w:styleId="3AC292872A1F4C06BB11BA26B32C7149">
    <w:name w:val="3AC292872A1F4C06BB11BA26B32C7149"/>
    <w:rsid w:val="00260661"/>
  </w:style>
  <w:style w:type="paragraph" w:customStyle="1" w:styleId="B98626133A5649C983E564AB85F97BEB">
    <w:name w:val="B98626133A5649C983E564AB85F97BEB"/>
    <w:rsid w:val="00260661"/>
  </w:style>
  <w:style w:type="paragraph" w:customStyle="1" w:styleId="742B0D05F7CA4E6C852212C869A6C85F">
    <w:name w:val="742B0D05F7CA4E6C852212C869A6C85F"/>
    <w:rsid w:val="00387610"/>
  </w:style>
  <w:style w:type="paragraph" w:customStyle="1" w:styleId="C2AD159B38CC4EFF98D56184C7A2EFA0">
    <w:name w:val="C2AD159B38CC4EFF98D56184C7A2EFA0"/>
    <w:rsid w:val="00387610"/>
  </w:style>
  <w:style w:type="paragraph" w:customStyle="1" w:styleId="AC51D6398D59402EBED1763F54B5125F">
    <w:name w:val="AC51D6398D59402EBED1763F54B5125F"/>
    <w:rsid w:val="00387610"/>
  </w:style>
  <w:style w:type="paragraph" w:customStyle="1" w:styleId="7D6B9A1A8358441089F06A387CFEDE25">
    <w:name w:val="7D6B9A1A8358441089F06A387CFEDE25"/>
    <w:rsid w:val="00387610"/>
  </w:style>
  <w:style w:type="paragraph" w:customStyle="1" w:styleId="7C92ADA08A03442BA5676A0748855E44">
    <w:name w:val="7C92ADA08A03442BA5676A0748855E44"/>
    <w:rsid w:val="00387610"/>
  </w:style>
  <w:style w:type="paragraph" w:customStyle="1" w:styleId="8C2D947D9F97413488522F207091D93D">
    <w:name w:val="8C2D947D9F97413488522F207091D93D"/>
    <w:rsid w:val="00387610"/>
  </w:style>
  <w:style w:type="paragraph" w:customStyle="1" w:styleId="40A3F5D65C75441C8441B7B26ADCB7BF">
    <w:name w:val="40A3F5D65C75441C8441B7B26ADCB7BF"/>
    <w:rsid w:val="00387610"/>
  </w:style>
  <w:style w:type="paragraph" w:customStyle="1" w:styleId="42E79F94C81E4D8BA9EA080BA7D29C34">
    <w:name w:val="42E79F94C81E4D8BA9EA080BA7D29C34"/>
    <w:rsid w:val="00387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D2730-F3A7-4EF0-A5E4-BEC4BFE1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keywords/>
  <cp:lastModifiedBy>Krystle Bulalakaw</cp:lastModifiedBy>
  <cp:revision>4</cp:revision>
  <cp:lastPrinted>2016-03-10T13:22:00Z</cp:lastPrinted>
  <dcterms:created xsi:type="dcterms:W3CDTF">2016-03-10T13:22:00Z</dcterms:created>
  <dcterms:modified xsi:type="dcterms:W3CDTF">2016-03-10T15:47:00Z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