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7E" w:rsidRPr="008F28FA" w:rsidRDefault="008F28FA" w:rsidP="008F28FA">
      <w:pPr>
        <w:pStyle w:val="Subtitle"/>
        <w:rPr>
          <w:b/>
        </w:rPr>
      </w:pPr>
      <w:r w:rsidRPr="008F28FA">
        <w:rPr>
          <w:b/>
        </w:rPr>
        <w:t>COMM AUDIO PROGRESS REPORT</w:t>
      </w:r>
    </w:p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8F28FA" w:rsidTr="00DC6F85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E6DF02C0D70B46FF8CB73EC76B8621CD"/>
                  </w:placeholder>
                  <w15:appearance w15:val="hidden"/>
                  <w:text/>
                </w:sdtPr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3/7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F0D20E2D858942C4807E66F642F004EA"/>
                  </w:placeholder>
                  <w15:appearance w15:val="hidden"/>
                  <w:text/>
                </w:sdtPr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3/8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F0D20E2D858942C4807E66F642F004EA"/>
                  </w:placeholder>
                  <w15:appearance w15:val="hidden"/>
                  <w:text/>
                </w:sdtPr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3/9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F0D20E2D858942C4807E66F642F004EA"/>
                  </w:placeholder>
                  <w15:appearance w15:val="hidden"/>
                  <w:text/>
                </w:sdtPr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3/10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F0D20E2D858942C4807E66F642F004EA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3/11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8F28FA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-1262834696"/>
                  <w:placeholder>
                    <w:docPart w:val="DC2088BF40B9478B83C87629ECF8502A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3/12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8F28FA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592981564"/>
                  <w:placeholder>
                    <w:docPart w:val="62EFC74737A64D85B394EE8FCB85BC2E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8F28FA">
                      <w:pPr>
                        <w:pStyle w:val="Days"/>
                        <w:jc w:val="center"/>
                      </w:pPr>
                      <w:r>
                        <w:t>3/13</w:t>
                      </w:r>
                    </w:p>
                  </w:tc>
                </w:sdtContent>
              </w:sdt>
            </w:tr>
          </w:tbl>
          <w:p w:rsidR="008F28FA" w:rsidRDefault="008F28FA" w:rsidP="008F28FA">
            <w:pPr>
              <w:pStyle w:val="Days"/>
            </w:pPr>
          </w:p>
        </w:tc>
      </w:tr>
    </w:tbl>
    <w:p w:rsidR="00067B7E" w:rsidRDefault="00067B7E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8F28FA" w:rsidRDefault="008F28FA" w:rsidP="008F28FA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456"/>
        </w:trPr>
        <w:tc>
          <w:tcPr>
            <w:tcW w:w="720" w:type="pct"/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>
            <w:r>
              <w:t>Work on learning QT Framework</w:t>
            </w:r>
          </w:p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basic UI elements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over tutorials for multimedia with QT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66"/>
        </w:trPr>
        <w:tc>
          <w:tcPr>
            <w:tcW w:w="720" w:type="pct"/>
          </w:tcPr>
          <w:p w:rsidR="008F28FA" w:rsidRDefault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53"/>
        </w:trPr>
        <w:tc>
          <w:tcPr>
            <w:tcW w:w="720" w:type="pct"/>
          </w:tcPr>
          <w:p w:rsidR="008F28FA" w:rsidRDefault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8F28FA">
            <w:r>
              <w:t>gabriel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</w:tcPr>
          <w:p w:rsidR="008F28FA" w:rsidRDefault="008F28FA" w:rsidP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</w:tcPr>
          <w:p w:rsidR="008F28FA" w:rsidRDefault="008F28FA" w:rsidP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8F28FA">
            <w:r>
              <w:t>eunwon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36"/>
        </w:trPr>
        <w:tc>
          <w:tcPr>
            <w:tcW w:w="720" w:type="pct"/>
          </w:tcPr>
          <w:p w:rsidR="008F28FA" w:rsidRDefault="008F28FA" w:rsidP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47"/>
        </w:trPr>
        <w:tc>
          <w:tcPr>
            <w:tcW w:w="720" w:type="pct"/>
          </w:tcPr>
          <w:p w:rsidR="008F28FA" w:rsidRDefault="008F28FA" w:rsidP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8F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8F28FA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r>
              <w:t>Attend Design meeting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Design Documents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303"/>
        </w:trPr>
        <w:tc>
          <w:tcPr>
            <w:tcW w:w="720" w:type="pct"/>
          </w:tcPr>
          <w:p w:rsidR="008F28FA" w:rsidRDefault="008F28FA" w:rsidP="008F28FA">
            <w:r>
              <w:t>State Diagrams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8F28FA">
        <w:trPr>
          <w:trHeight w:val="290"/>
        </w:trPr>
        <w:tc>
          <w:tcPr>
            <w:tcW w:w="720" w:type="pct"/>
          </w:tcPr>
          <w:p w:rsidR="008F28FA" w:rsidRDefault="008F28FA" w:rsidP="008F28FA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8F28FA"/>
        </w:tc>
        <w:tc>
          <w:tcPr>
            <w:tcW w:w="713" w:type="pct"/>
          </w:tcPr>
          <w:p w:rsidR="008F28FA" w:rsidRDefault="008F28FA" w:rsidP="008F2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7B7E" w:rsidRDefault="00067B7E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p w:rsidR="008F28FA" w:rsidRDefault="008F28FA"/>
    <w:tbl>
      <w:tblPr>
        <w:tblW w:w="48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976"/>
        <w:gridCol w:w="1957"/>
        <w:gridCol w:w="1957"/>
        <w:gridCol w:w="1957"/>
        <w:gridCol w:w="1957"/>
        <w:gridCol w:w="1957"/>
        <w:gridCol w:w="1956"/>
      </w:tblGrid>
      <w:tr w:rsidR="008F28FA" w:rsidTr="000C225F">
        <w:trPr>
          <w:trHeight w:val="281"/>
        </w:trPr>
        <w:tc>
          <w:tcPr>
            <w:tcW w:w="720" w:type="pct"/>
            <w:vAlign w:val="bottom"/>
          </w:tcPr>
          <w:tbl>
            <w:tblPr>
              <w:tblW w:w="304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625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407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lastRenderedPageBreak/>
                    <w:t>Mon:</w:t>
                  </w:r>
                </w:p>
              </w:tc>
              <w:sdt>
                <w:sdtPr>
                  <w:id w:val="-2110423607"/>
                  <w:placeholder>
                    <w:docPart w:val="C98E5070AF9B44429BC4B0D084BA6358"/>
                  </w:placeholder>
                  <w15:appearance w15:val="hidden"/>
                  <w:text/>
                </w:sdtPr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3/14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-384183386"/>
                  <w:placeholder>
                    <w:docPart w:val="5FE10DE113804C07B0235E39FEFF3A5E"/>
                  </w:placeholder>
                  <w15:appearance w15:val="hidden"/>
                  <w:text/>
                </w:sdtPr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3/15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2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292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158474971"/>
                  <w:placeholder>
                    <w:docPart w:val="5FE10DE113804C07B0235E39FEFF3A5E"/>
                  </w:placeholder>
                  <w15:appearance w15:val="hidden"/>
                  <w:text/>
                </w:sdtPr>
                <w:sdtContent>
                  <w:tc>
                    <w:tcPr>
                      <w:tcW w:w="2708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3/16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992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2357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1044798007"/>
                  <w:placeholder>
                    <w:docPart w:val="5FE10DE113804C07B0235E39FEFF3A5E"/>
                  </w:placeholder>
                  <w15:appearance w15:val="hidden"/>
                  <w:text/>
                </w:sdtPr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3/17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896248685"/>
                  <w:placeholder>
                    <w:docPart w:val="5FE10DE113804C07B0235E39FEFF3A5E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3/18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"/>
              <w:gridCol w:w="619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SAT:</w:t>
                  </w:r>
                </w:p>
              </w:tc>
              <w:sdt>
                <w:sdtPr>
                  <w:id w:val="-618296084"/>
                  <w:placeholder>
                    <w:docPart w:val="3AC292872A1F4C06BB11BA26B32C7149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8F28FA" w:rsidP="000C225F">
                      <w:pPr>
                        <w:pStyle w:val="Days"/>
                        <w:jc w:val="center"/>
                      </w:pPr>
                      <w:r>
                        <w:t>3/1</w:t>
                      </w:r>
                      <w:r w:rsidR="00583839">
                        <w:t>9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  <w:tc>
          <w:tcPr>
            <w:tcW w:w="713" w:type="pct"/>
            <w:vAlign w:val="bottom"/>
          </w:tcPr>
          <w:tbl>
            <w:tblPr>
              <w:tblW w:w="253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600"/>
            </w:tblGrid>
            <w:tr w:rsidR="008F28FA" w:rsidTr="000C225F">
              <w:trPr>
                <w:trHeight w:val="264"/>
                <w:jc w:val="center"/>
              </w:trPr>
              <w:tc>
                <w:tcPr>
                  <w:tcW w:w="1880" w:type="pct"/>
                  <w:vAlign w:val="bottom"/>
                </w:tcPr>
                <w:p w:rsidR="008F28FA" w:rsidRDefault="008F28FA" w:rsidP="000C225F">
                  <w:pPr>
                    <w:pStyle w:val="Days"/>
                  </w:pPr>
                  <w:r>
                    <w:t>SUN:</w:t>
                  </w:r>
                </w:p>
              </w:tc>
              <w:sdt>
                <w:sdtPr>
                  <w:id w:val="-1475681374"/>
                  <w:placeholder>
                    <w:docPart w:val="B98626133A5649C983E564AB85F97BEB"/>
                  </w:placeholder>
                  <w15:appearance w15:val="hidden"/>
                  <w:text/>
                </w:sdtPr>
                <w:sdtContent>
                  <w:tc>
                    <w:tcPr>
                      <w:tcW w:w="3120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8F28FA" w:rsidRDefault="00583839" w:rsidP="000C225F">
                      <w:pPr>
                        <w:pStyle w:val="Days"/>
                        <w:jc w:val="center"/>
                      </w:pPr>
                      <w:r>
                        <w:t>3/20</w:t>
                      </w:r>
                    </w:p>
                  </w:tc>
                </w:sdtContent>
              </w:sdt>
            </w:tr>
          </w:tbl>
          <w:p w:rsidR="008F28FA" w:rsidRDefault="008F28FA" w:rsidP="000C225F">
            <w:pPr>
              <w:pStyle w:val="Days"/>
            </w:pPr>
          </w:p>
        </w:tc>
      </w:tr>
    </w:tbl>
    <w:p w:rsidR="008F28FA" w:rsidRDefault="008F28FA" w:rsidP="008F28FA"/>
    <w:tbl>
      <w:tblPr>
        <w:tblStyle w:val="WeeklyAssignments"/>
        <w:tblW w:w="4995" w:type="pct"/>
        <w:tblLook w:val="02A0" w:firstRow="1" w:lastRow="0" w:firstColumn="1" w:lastColumn="0" w:noHBand="1" w:noVBand="0"/>
        <w:tblDescription w:val="Assignment calendar"/>
      </w:tblPr>
      <w:tblGrid>
        <w:gridCol w:w="2030"/>
        <w:gridCol w:w="2010"/>
        <w:gridCol w:w="2010"/>
        <w:gridCol w:w="2010"/>
        <w:gridCol w:w="2010"/>
        <w:gridCol w:w="2009"/>
        <w:gridCol w:w="2009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tcW w:w="720" w:type="pct"/>
          </w:tcPr>
          <w:p w:rsidR="008F28FA" w:rsidRDefault="008F28FA" w:rsidP="000C225F">
            <w:r>
              <w:t>oscar kwan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839" w:rsidTr="000C225F">
        <w:trPr>
          <w:gridAfter w:val="1"/>
          <w:wAfter w:w="713" w:type="pct"/>
          <w:trHeight w:val="456"/>
        </w:trPr>
        <w:tc>
          <w:tcPr>
            <w:tcW w:w="720" w:type="pct"/>
          </w:tcPr>
          <w:p w:rsidR="00583839" w:rsidRDefault="00583839" w:rsidP="000C225F">
            <w:r>
              <w:t>Break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583839" w:rsidRDefault="00583839" w:rsidP="000C225F">
            <w:bookmarkStart w:id="0" w:name="_GoBack"/>
            <w:bookmarkEnd w:id="0"/>
          </w:p>
        </w:tc>
        <w:tc>
          <w:tcPr>
            <w:tcW w:w="713" w:type="pct"/>
          </w:tcPr>
          <w:p w:rsidR="00583839" w:rsidRDefault="00583839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583839" w:rsidRDefault="00583839" w:rsidP="000C225F"/>
        </w:tc>
        <w:tc>
          <w:tcPr>
            <w:tcW w:w="713" w:type="pct"/>
          </w:tcPr>
          <w:p w:rsidR="00583839" w:rsidRDefault="00583839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583839" w:rsidRDefault="00583839" w:rsidP="000C225F"/>
        </w:tc>
      </w:tr>
      <w:tr w:rsidR="008F28FA" w:rsidTr="000C225F">
        <w:trPr>
          <w:trHeight w:val="266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53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3" w:type="pct"/>
        <w:tblLook w:val="02A0" w:firstRow="1" w:lastRow="0" w:firstColumn="1" w:lastColumn="0" w:noHBand="1" w:noVBand="0"/>
        <w:tblDescription w:val="Assignment calendar"/>
      </w:tblPr>
      <w:tblGrid>
        <w:gridCol w:w="2029"/>
        <w:gridCol w:w="2009"/>
        <w:gridCol w:w="2009"/>
        <w:gridCol w:w="2009"/>
        <w:gridCol w:w="2009"/>
        <w:gridCol w:w="2009"/>
        <w:gridCol w:w="2008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>
            <w:r>
              <w:t>gabriel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 w:rsidP="000C225F"/>
        </w:tc>
        <w:tc>
          <w:tcPr>
            <w:tcW w:w="713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35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720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>
            <w:r>
              <w:t>eunwon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36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47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 w:rsidP="008F28FA">
      <w:pPr>
        <w:pStyle w:val="TableSpace"/>
      </w:pPr>
    </w:p>
    <w:tbl>
      <w:tblPr>
        <w:tblStyle w:val="WeeklyAssignments"/>
        <w:tblW w:w="4998" w:type="pct"/>
        <w:tblLook w:val="02A0" w:firstRow="1" w:lastRow="0" w:firstColumn="1" w:lastColumn="0" w:noHBand="1" w:noVBand="0"/>
        <w:tblDescription w:val="Assignment calendar"/>
      </w:tblPr>
      <w:tblGrid>
        <w:gridCol w:w="2031"/>
        <w:gridCol w:w="2011"/>
        <w:gridCol w:w="2011"/>
        <w:gridCol w:w="2011"/>
        <w:gridCol w:w="2011"/>
        <w:gridCol w:w="2011"/>
        <w:gridCol w:w="2010"/>
      </w:tblGrid>
      <w:tr w:rsidR="008F28FA" w:rsidTr="000C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tcW w:w="720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>
            <w:r>
              <w:t>krystle bulalakaw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 w:rsidP="000C225F"/>
        </w:tc>
        <w:tc>
          <w:tcPr>
            <w:tcW w:w="713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</w:tcPr>
          <w:p w:rsidR="008F28FA" w:rsidRDefault="008F28FA" w:rsidP="000C2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521"/>
        </w:trPr>
        <w:tc>
          <w:tcPr>
            <w:tcW w:w="720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  <w:tcBorders>
              <w:top w:val="single" w:sz="2" w:space="0" w:color="D9D9D9" w:themeColor="background1" w:themeShade="D9"/>
            </w:tcBorders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303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8FA" w:rsidTr="000C225F">
        <w:trPr>
          <w:trHeight w:val="290"/>
        </w:trPr>
        <w:tc>
          <w:tcPr>
            <w:tcW w:w="720" w:type="pct"/>
          </w:tcPr>
          <w:p w:rsidR="008F28FA" w:rsidRDefault="008F28FA" w:rsidP="000C225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13" w:type="pct"/>
          </w:tcPr>
          <w:p w:rsidR="008F28FA" w:rsidRDefault="008F28FA" w:rsidP="000C225F"/>
        </w:tc>
        <w:tc>
          <w:tcPr>
            <w:tcW w:w="713" w:type="pct"/>
          </w:tcPr>
          <w:p w:rsidR="008F28FA" w:rsidRDefault="008F28FA" w:rsidP="000C2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28FA" w:rsidRDefault="008F28FA"/>
    <w:sectPr w:rsidR="008F28FA" w:rsidSect="008F28FA">
      <w:footerReference w:type="default" r:id="rId8"/>
      <w:pgSz w:w="15840" w:h="12240" w:orient="landscape" w:code="1"/>
      <w:pgMar w:top="1008" w:right="1008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76B" w:rsidRDefault="009A276B">
      <w:pPr>
        <w:spacing w:before="0" w:after="0"/>
      </w:pPr>
      <w:r>
        <w:separator/>
      </w:r>
    </w:p>
  </w:endnote>
  <w:endnote w:type="continuationSeparator" w:id="0">
    <w:p w:rsidR="009A276B" w:rsidRDefault="009A27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B7E" w:rsidRDefault="009A276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8383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76B" w:rsidRDefault="009A276B">
      <w:pPr>
        <w:spacing w:before="0" w:after="0"/>
      </w:pPr>
      <w:r>
        <w:separator/>
      </w:r>
    </w:p>
  </w:footnote>
  <w:footnote w:type="continuationSeparator" w:id="0">
    <w:p w:rsidR="009A276B" w:rsidRDefault="009A276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FA"/>
    <w:rsid w:val="00067B7E"/>
    <w:rsid w:val="00583839"/>
    <w:rsid w:val="008F28FA"/>
    <w:rsid w:val="009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B9BB-E82D-4232-B901-D2F439A7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DF02C0D70B46FF8CB73EC76B86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F2A32-141D-4B59-AFE4-6AFB9CDF561B}"/>
      </w:docPartPr>
      <w:docPartBody>
        <w:p w:rsidR="00000000" w:rsidRDefault="00260661" w:rsidP="00260661">
          <w:pPr>
            <w:pStyle w:val="E6DF02C0D70B46FF8CB73EC76B8621CD"/>
          </w:pPr>
          <w:r>
            <w:t>[Date]</w:t>
          </w:r>
        </w:p>
      </w:docPartBody>
    </w:docPart>
    <w:docPart>
      <w:docPartPr>
        <w:name w:val="F0D20E2D858942C4807E66F642F0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105C-F56E-4986-B41A-94965F939171}"/>
      </w:docPartPr>
      <w:docPartBody>
        <w:p w:rsidR="00000000" w:rsidRDefault="00260661" w:rsidP="00260661">
          <w:pPr>
            <w:pStyle w:val="F0D20E2D858942C4807E66F642F004EA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DC2088BF40B9478B83C87629ECF85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CB31-D659-497C-8474-A704FCDEFB7E}"/>
      </w:docPartPr>
      <w:docPartBody>
        <w:p w:rsidR="00000000" w:rsidRDefault="00260661" w:rsidP="00260661">
          <w:pPr>
            <w:pStyle w:val="DC2088BF40B9478B83C87629ECF8502A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62EFC74737A64D85B394EE8FCB85B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AC39-C38B-42D2-8F19-53BF204EEB76}"/>
      </w:docPartPr>
      <w:docPartBody>
        <w:p w:rsidR="00000000" w:rsidRDefault="00260661" w:rsidP="00260661">
          <w:pPr>
            <w:pStyle w:val="62EFC74737A64D85B394EE8FCB85BC2E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C98E5070AF9B44429BC4B0D084BA6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E500A-0DC1-454D-AC28-A9330E3BD3E5}"/>
      </w:docPartPr>
      <w:docPartBody>
        <w:p w:rsidR="00000000" w:rsidRDefault="00260661" w:rsidP="00260661">
          <w:pPr>
            <w:pStyle w:val="C98E5070AF9B44429BC4B0D084BA6358"/>
          </w:pPr>
          <w:r>
            <w:t>[Date]</w:t>
          </w:r>
        </w:p>
      </w:docPartBody>
    </w:docPart>
    <w:docPart>
      <w:docPartPr>
        <w:name w:val="5FE10DE113804C07B0235E39FEFF3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78F71-6945-4888-930D-EDB792169DAF}"/>
      </w:docPartPr>
      <w:docPartBody>
        <w:p w:rsidR="00000000" w:rsidRDefault="00260661" w:rsidP="00260661">
          <w:pPr>
            <w:pStyle w:val="5FE10DE113804C07B0235E39FEFF3A5E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3AC292872A1F4C06BB11BA26B32C7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AE64A-4769-411D-A3E5-7CF175642701}"/>
      </w:docPartPr>
      <w:docPartBody>
        <w:p w:rsidR="00000000" w:rsidRDefault="00260661" w:rsidP="00260661">
          <w:pPr>
            <w:pStyle w:val="3AC292872A1F4C06BB11BA26B32C7149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B98626133A5649C983E564AB85F9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CB004-1FD1-4B5B-B6F5-020E05CE40E4}"/>
      </w:docPartPr>
      <w:docPartBody>
        <w:p w:rsidR="00000000" w:rsidRDefault="00260661" w:rsidP="00260661">
          <w:pPr>
            <w:pStyle w:val="B98626133A5649C983E564AB85F97BEB"/>
          </w:pPr>
          <w:r>
            <w:rPr>
              <w:caps/>
            </w:rPr>
            <w:t>[Date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61"/>
    <w:rsid w:val="00260661"/>
    <w:rsid w:val="00D4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CE659E3C54C0587DD8A2168F74D44">
    <w:name w:val="FE2CE659E3C54C0587DD8A2168F74D44"/>
  </w:style>
  <w:style w:type="paragraph" w:customStyle="1" w:styleId="B2868FA21D794582894F126C6640BFD0">
    <w:name w:val="B2868FA21D794582894F126C6640BFD0"/>
  </w:style>
  <w:style w:type="paragraph" w:customStyle="1" w:styleId="6746C3C80CB145359E1DDE42E17059C2">
    <w:name w:val="6746C3C80CB145359E1DDE42E17059C2"/>
  </w:style>
  <w:style w:type="paragraph" w:customStyle="1" w:styleId="11CAB4F48A66422C88537BB7DE6671CA">
    <w:name w:val="11CAB4F48A66422C88537BB7DE6671CA"/>
    <w:rsid w:val="00260661"/>
  </w:style>
  <w:style w:type="paragraph" w:customStyle="1" w:styleId="D838440D5ABD4A50AB112FBD84D1F155">
    <w:name w:val="D838440D5ABD4A50AB112FBD84D1F155"/>
    <w:rsid w:val="00260661"/>
  </w:style>
  <w:style w:type="paragraph" w:customStyle="1" w:styleId="B62965022A234EC3BF9FAC30124F16EB">
    <w:name w:val="B62965022A234EC3BF9FAC30124F16EB"/>
    <w:rsid w:val="00260661"/>
  </w:style>
  <w:style w:type="paragraph" w:customStyle="1" w:styleId="EBE29F3DCE974D058AD9D345A0954D68">
    <w:name w:val="EBE29F3DCE974D058AD9D345A0954D68"/>
    <w:rsid w:val="00260661"/>
  </w:style>
  <w:style w:type="paragraph" w:customStyle="1" w:styleId="94E0616F1601414889F735ED113DBF10">
    <w:name w:val="94E0616F1601414889F735ED113DBF10"/>
    <w:rsid w:val="00260661"/>
  </w:style>
  <w:style w:type="paragraph" w:customStyle="1" w:styleId="A196F12C796D4B049A1AA5F3747FB8D9">
    <w:name w:val="A196F12C796D4B049A1AA5F3747FB8D9"/>
    <w:rsid w:val="00260661"/>
  </w:style>
  <w:style w:type="paragraph" w:customStyle="1" w:styleId="D1B84C796BD742469216D9F33922AE01">
    <w:name w:val="D1B84C796BD742469216D9F33922AE01"/>
    <w:rsid w:val="00260661"/>
  </w:style>
  <w:style w:type="paragraph" w:customStyle="1" w:styleId="4E0B794E69A947E28F7FD1CFDD1300E4">
    <w:name w:val="4E0B794E69A947E28F7FD1CFDD1300E4"/>
    <w:rsid w:val="00260661"/>
  </w:style>
  <w:style w:type="paragraph" w:customStyle="1" w:styleId="43828200B88F4E71AB0D3568916303C0">
    <w:name w:val="43828200B88F4E71AB0D3568916303C0"/>
    <w:rsid w:val="00260661"/>
  </w:style>
  <w:style w:type="paragraph" w:customStyle="1" w:styleId="5C927FC634854EA99BEE7AD8AF241690">
    <w:name w:val="5C927FC634854EA99BEE7AD8AF241690"/>
    <w:rsid w:val="00260661"/>
  </w:style>
  <w:style w:type="paragraph" w:customStyle="1" w:styleId="D1083918CC254F75B58D4EAA499E56C2">
    <w:name w:val="D1083918CC254F75B58D4EAA499E56C2"/>
    <w:rsid w:val="00260661"/>
  </w:style>
  <w:style w:type="paragraph" w:customStyle="1" w:styleId="E6DF02C0D70B46FF8CB73EC76B8621CD">
    <w:name w:val="E6DF02C0D70B46FF8CB73EC76B8621CD"/>
    <w:rsid w:val="00260661"/>
  </w:style>
  <w:style w:type="paragraph" w:customStyle="1" w:styleId="F0D20E2D858942C4807E66F642F004EA">
    <w:name w:val="F0D20E2D858942C4807E66F642F004EA"/>
    <w:rsid w:val="00260661"/>
  </w:style>
  <w:style w:type="paragraph" w:customStyle="1" w:styleId="DC2088BF40B9478B83C87629ECF8502A">
    <w:name w:val="DC2088BF40B9478B83C87629ECF8502A"/>
    <w:rsid w:val="00260661"/>
  </w:style>
  <w:style w:type="paragraph" w:customStyle="1" w:styleId="62EFC74737A64D85B394EE8FCB85BC2E">
    <w:name w:val="62EFC74737A64D85B394EE8FCB85BC2E"/>
    <w:rsid w:val="00260661"/>
  </w:style>
  <w:style w:type="paragraph" w:customStyle="1" w:styleId="C98E5070AF9B44429BC4B0D084BA6358">
    <w:name w:val="C98E5070AF9B44429BC4B0D084BA6358"/>
    <w:rsid w:val="00260661"/>
  </w:style>
  <w:style w:type="paragraph" w:customStyle="1" w:styleId="5FE10DE113804C07B0235E39FEFF3A5E">
    <w:name w:val="5FE10DE113804C07B0235E39FEFF3A5E"/>
    <w:rsid w:val="00260661"/>
  </w:style>
  <w:style w:type="paragraph" w:customStyle="1" w:styleId="3AC292872A1F4C06BB11BA26B32C7149">
    <w:name w:val="3AC292872A1F4C06BB11BA26B32C7149"/>
    <w:rsid w:val="00260661"/>
  </w:style>
  <w:style w:type="paragraph" w:customStyle="1" w:styleId="B98626133A5649C983E564AB85F97BEB">
    <w:name w:val="B98626133A5649C983E564AB85F97BEB"/>
    <w:rsid w:val="00260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3863D-7BDB-4501-980A-7F64684E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keywords/>
  <cp:lastModifiedBy>Oscar Kwan</cp:lastModifiedBy>
  <cp:revision>1</cp:revision>
  <dcterms:created xsi:type="dcterms:W3CDTF">2016-03-10T10:11:00Z</dcterms:created>
  <dcterms:modified xsi:type="dcterms:W3CDTF">2016-03-10T10:23:00Z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